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62F04F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8439C8E" w14:textId="72336E7A" w:rsidR="00692703" w:rsidRPr="00CF1A49" w:rsidRDefault="000A1FDA" w:rsidP="00913946">
            <w:pPr>
              <w:pStyle w:val="Title"/>
            </w:pPr>
            <w:r>
              <w:t>Prakash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Sewani</w:t>
            </w:r>
          </w:p>
          <w:p w14:paraId="74D9B5D2" w14:textId="40583DB8" w:rsidR="00692703" w:rsidRPr="00CF1A49" w:rsidRDefault="000A1FDA" w:rsidP="00913946">
            <w:pPr>
              <w:pStyle w:val="ContactInfo"/>
              <w:contextualSpacing w:val="0"/>
            </w:pPr>
            <w:r>
              <w:t>Kalyan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C46B4081EC34AAC9C6B1EC29C7172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8850260072</w:t>
            </w:r>
          </w:p>
          <w:p w14:paraId="5F212901" w14:textId="42A036ED" w:rsidR="00692703" w:rsidRPr="00CF1A49" w:rsidRDefault="0087697F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6C44AE3C7D6643628038B5902C80ED2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ADC7E1671C63426094F6BB87E1CF72B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A1FDA">
              <w:t>prakashsewani1994@gmail.com</w:t>
            </w:r>
            <w:r w:rsidR="00692703" w:rsidRPr="00CF1A49">
              <w:t xml:space="preserve">  </w:t>
            </w:r>
          </w:p>
        </w:tc>
      </w:tr>
      <w:tr w:rsidR="009571D8" w:rsidRPr="00CF1A49" w14:paraId="0A494859" w14:textId="77777777" w:rsidTr="00692703">
        <w:tc>
          <w:tcPr>
            <w:tcW w:w="9360" w:type="dxa"/>
            <w:tcMar>
              <w:top w:w="432" w:type="dxa"/>
            </w:tcMar>
          </w:tcPr>
          <w:p w14:paraId="24DE96BB" w14:textId="657E9BF6" w:rsidR="001755A8" w:rsidRPr="00CF1A49" w:rsidRDefault="000A1FDA" w:rsidP="00913946">
            <w:pPr>
              <w:contextualSpacing w:val="0"/>
            </w:pPr>
            <w:r>
              <w:t>This Portfolio contains information about my Education, my Personal Projects and my unique Skillsets.</w:t>
            </w:r>
          </w:p>
        </w:tc>
      </w:tr>
    </w:tbl>
    <w:p w14:paraId="38692B97" w14:textId="7F395334" w:rsidR="004E01EB" w:rsidRPr="00CF1A49" w:rsidRDefault="000A1FDA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7A6E11" w14:textId="77777777" w:rsidTr="00D66A52">
        <w:tc>
          <w:tcPr>
            <w:tcW w:w="9355" w:type="dxa"/>
          </w:tcPr>
          <w:p w14:paraId="35BA0E9B" w14:textId="75BAF001" w:rsidR="001D0BF1" w:rsidRPr="00CF1A49" w:rsidRDefault="000A1FDA" w:rsidP="001D0BF1">
            <w:pPr>
              <w:pStyle w:val="Heading3"/>
              <w:contextualSpacing w:val="0"/>
              <w:outlineLvl w:val="2"/>
            </w:pPr>
            <w:r>
              <w:t>January 2016</w:t>
            </w:r>
            <w:r w:rsidR="001D0BF1" w:rsidRPr="00CF1A49">
              <w:t xml:space="preserve"> – </w:t>
            </w:r>
            <w:r>
              <w:t>January 2018</w:t>
            </w:r>
          </w:p>
          <w:p w14:paraId="3DCF267A" w14:textId="2D462040" w:rsidR="001D0BF1" w:rsidRPr="000A1FDA" w:rsidRDefault="000A1FDA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Student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KamalaDevi Junior College of Science</w:t>
            </w:r>
          </w:p>
          <w:p w14:paraId="4F03EBD0" w14:textId="76501522" w:rsidR="001E3120" w:rsidRPr="00CF1A49" w:rsidRDefault="000A1FDA" w:rsidP="001D0BF1">
            <w:pPr>
              <w:contextualSpacing w:val="0"/>
            </w:pPr>
            <w:r>
              <w:t>Junior College for HSC, a no drop, steady course with final intentions of pursuing Computer Science.</w:t>
            </w:r>
          </w:p>
        </w:tc>
      </w:tr>
      <w:tr w:rsidR="00F61DF9" w:rsidRPr="00CF1A49" w14:paraId="26123E64" w14:textId="77777777" w:rsidTr="00F61DF9">
        <w:tc>
          <w:tcPr>
            <w:tcW w:w="9355" w:type="dxa"/>
            <w:tcMar>
              <w:top w:w="216" w:type="dxa"/>
            </w:tcMar>
          </w:tcPr>
          <w:p w14:paraId="47DD6468" w14:textId="42A7EFB9" w:rsidR="00F61DF9" w:rsidRPr="00CF1A49" w:rsidRDefault="000A1FDA" w:rsidP="00F61DF9">
            <w:pPr>
              <w:pStyle w:val="Heading3"/>
              <w:contextualSpacing w:val="0"/>
              <w:outlineLvl w:val="2"/>
            </w:pPr>
            <w:r>
              <w:t>march 2018</w:t>
            </w:r>
            <w:r w:rsidR="00F61DF9" w:rsidRPr="00CF1A49">
              <w:t xml:space="preserve"> – </w:t>
            </w:r>
            <w:r>
              <w:t>March 2022</w:t>
            </w:r>
          </w:p>
          <w:p w14:paraId="1361C8A5" w14:textId="34C938D0" w:rsidR="00F61DF9" w:rsidRPr="00CF1A49" w:rsidRDefault="000A1FDA" w:rsidP="00F61DF9">
            <w:pPr>
              <w:pStyle w:val="Heading2"/>
              <w:contextualSpacing w:val="0"/>
              <w:outlineLvl w:val="1"/>
            </w:pPr>
            <w:r>
              <w:t>Student</w:t>
            </w:r>
            <w:r w:rsidR="00F61DF9" w:rsidRPr="00CF1A49">
              <w:t xml:space="preserve">, </w:t>
            </w:r>
            <w:r w:rsidRPr="000A1FDA">
              <w:rPr>
                <w:rStyle w:val="SubtleReference"/>
              </w:rPr>
              <w:t>Watumull Institute Of Electronic Engineering And Computer Technology</w:t>
            </w:r>
          </w:p>
          <w:p w14:paraId="295B13C5" w14:textId="7818109B" w:rsidR="00F61DF9" w:rsidRDefault="000A1FDA" w:rsidP="00F61DF9">
            <w:r>
              <w:t>Senior College for BE in Computer Science Degree, four-year course without any KTs and drops.</w:t>
            </w:r>
          </w:p>
        </w:tc>
      </w:tr>
    </w:tbl>
    <w:p w14:paraId="24F0434B" w14:textId="7B762511" w:rsidR="00DA59AA" w:rsidRPr="00CF1A49" w:rsidRDefault="000A1FDA" w:rsidP="0097790C">
      <w:pPr>
        <w:pStyle w:val="Heading1"/>
      </w:pPr>
      <w:r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7ED8C4D" w14:textId="77777777" w:rsidTr="00D66A52">
        <w:tc>
          <w:tcPr>
            <w:tcW w:w="9355" w:type="dxa"/>
          </w:tcPr>
          <w:p w14:paraId="30525A3B" w14:textId="6D0B3462" w:rsidR="001D0BF1" w:rsidRPr="00CF1A49" w:rsidRDefault="000A1FDA" w:rsidP="001D0BF1">
            <w:pPr>
              <w:pStyle w:val="Heading3"/>
              <w:contextualSpacing w:val="0"/>
              <w:outlineLvl w:val="2"/>
            </w:pPr>
            <w:r>
              <w:t>November 2020</w:t>
            </w:r>
          </w:p>
          <w:p w14:paraId="625C55EF" w14:textId="385DADD6" w:rsidR="001D0BF1" w:rsidRPr="00CF1A49" w:rsidRDefault="000A1FDA" w:rsidP="001D0BF1">
            <w:pPr>
              <w:pStyle w:val="Heading2"/>
              <w:contextualSpacing w:val="0"/>
              <w:outlineLvl w:val="1"/>
            </w:pPr>
            <w:r>
              <w:t>Website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Senior College</w:t>
            </w:r>
          </w:p>
          <w:p w14:paraId="09C8C275" w14:textId="77777777" w:rsidR="007538DC" w:rsidRDefault="000A1FDA" w:rsidP="007538DC">
            <w:pPr>
              <w:contextualSpacing w:val="0"/>
            </w:pPr>
            <w:r>
              <w:t xml:space="preserve">I have created a simple portfolio website for my college project the link to which will be provided below, during this project I familiarized myself with the concepts of </w:t>
            </w:r>
            <w:r w:rsidR="00B94E79">
              <w:t>W</w:t>
            </w:r>
            <w:r>
              <w:t xml:space="preserve">eb </w:t>
            </w:r>
            <w:r w:rsidR="00B94E79">
              <w:t>D</w:t>
            </w:r>
            <w:r>
              <w:t xml:space="preserve">evelopment, </w:t>
            </w:r>
            <w:r w:rsidR="00B94E79">
              <w:t>Databases, PHP and JavaScript that is required for the project.</w:t>
            </w:r>
          </w:p>
          <w:p w14:paraId="1A616E36" w14:textId="4D33B29C" w:rsidR="00B94E79" w:rsidRDefault="00B94E79" w:rsidP="007538DC">
            <w:pPr>
              <w:contextualSpacing w:val="0"/>
            </w:pPr>
            <w:r>
              <w:t xml:space="preserve">Website Link: </w:t>
            </w:r>
            <w:hyperlink r:id="rId7" w:history="1">
              <w:r w:rsidRPr="00CD411E">
                <w:rPr>
                  <w:rStyle w:val="Hyperlink"/>
                </w:rPr>
                <w:t>https://prakashportfoliowatumull.000webhostapp.com/</w:t>
              </w:r>
            </w:hyperlink>
          </w:p>
          <w:p w14:paraId="0B599D20" w14:textId="2A9776A9" w:rsidR="00B94E79" w:rsidRPr="00CF1A49" w:rsidRDefault="00B94E79" w:rsidP="007538DC">
            <w:pPr>
              <w:contextualSpacing w:val="0"/>
            </w:pPr>
            <w:r>
              <w:t xml:space="preserve">GitHub Link: </w:t>
            </w:r>
            <w:hyperlink r:id="rId8" w:history="1">
              <w:r w:rsidRPr="00CD411E">
                <w:rPr>
                  <w:rStyle w:val="Hyperlink"/>
                </w:rPr>
                <w:t>https://github.com/PrakashSewani/Python/tree/master/Projects/MyWebsite</w:t>
              </w:r>
            </w:hyperlink>
          </w:p>
        </w:tc>
      </w:tr>
      <w:tr w:rsidR="00F61DF9" w:rsidRPr="00CF1A49" w14:paraId="1E71FE97" w14:textId="77777777" w:rsidTr="00F61DF9">
        <w:tc>
          <w:tcPr>
            <w:tcW w:w="9355" w:type="dxa"/>
            <w:tcMar>
              <w:top w:w="216" w:type="dxa"/>
            </w:tcMar>
          </w:tcPr>
          <w:p w14:paraId="3F2C17E0" w14:textId="551D9B25" w:rsidR="00F61DF9" w:rsidRPr="00CF1A49" w:rsidRDefault="00B94E79" w:rsidP="00F61DF9">
            <w:pPr>
              <w:pStyle w:val="Heading3"/>
              <w:contextualSpacing w:val="0"/>
              <w:outlineLvl w:val="2"/>
            </w:pPr>
            <w:r>
              <w:t>January</w:t>
            </w:r>
            <w:r w:rsidR="00F61DF9" w:rsidRPr="00CF1A49">
              <w:t xml:space="preserve"> </w:t>
            </w:r>
            <w:r>
              <w:t>2021</w:t>
            </w:r>
          </w:p>
          <w:p w14:paraId="199CC52B" w14:textId="028B2FB9" w:rsidR="00F61DF9" w:rsidRPr="00CF1A49" w:rsidRDefault="00B94E79" w:rsidP="00F61DF9">
            <w:pPr>
              <w:pStyle w:val="Heading2"/>
              <w:contextualSpacing w:val="0"/>
              <w:outlineLvl w:val="1"/>
            </w:pPr>
            <w:r>
              <w:t>Automation projects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Senior College</w:t>
            </w:r>
          </w:p>
          <w:p w14:paraId="1B595CB4" w14:textId="77777777" w:rsidR="00F61DF9" w:rsidRDefault="00B94E79" w:rsidP="00F61DF9">
            <w:r>
              <w:t>After the creation of my first website, the spark of curiosity and creativity lit up inside me, during which I created various Automation Programs (Bots) that make everyday task easier.</w:t>
            </w:r>
          </w:p>
          <w:p w14:paraId="726E8407" w14:textId="77777777" w:rsidR="00B94E79" w:rsidRDefault="00B94E79" w:rsidP="00F61DF9"/>
          <w:p w14:paraId="623D709E" w14:textId="6A163EA7" w:rsidR="00B94E79" w:rsidRDefault="00B94E79" w:rsidP="00F61DF9">
            <w:r>
              <w:t>AdvAutomationBot:</w:t>
            </w:r>
          </w:p>
          <w:p w14:paraId="4C4FD596" w14:textId="77777777" w:rsidR="00B94E79" w:rsidRDefault="00B94E79" w:rsidP="00F61DF9">
            <w:r>
              <w:t>Bot useful for joining and leaving Google Meet links at your commands send via messages in Discord. It uses Discord as a terminal for receiving commands. The use of Selenium library has been established to navigate through web browsers.</w:t>
            </w:r>
          </w:p>
          <w:p w14:paraId="7E6A5501" w14:textId="19A9A875" w:rsidR="00B94E79" w:rsidRDefault="00B94E79" w:rsidP="00F61DF9">
            <w:r>
              <w:t xml:space="preserve">GitHub Link: </w:t>
            </w:r>
            <w:hyperlink r:id="rId9" w:history="1">
              <w:r w:rsidRPr="00CD411E">
                <w:rPr>
                  <w:rStyle w:val="Hyperlink"/>
                </w:rPr>
                <w:t>https://github.com/PrakashSewani/Python/tree/master/Projects/AdvAutomation</w:t>
              </w:r>
            </w:hyperlink>
          </w:p>
          <w:p w14:paraId="02A0A29E" w14:textId="77777777" w:rsidR="00B94E79" w:rsidRDefault="00B94E79" w:rsidP="00F61DF9"/>
          <w:p w14:paraId="3D40BC7A" w14:textId="77777777" w:rsidR="00B94E79" w:rsidRDefault="00B94E79" w:rsidP="00F61DF9">
            <w:r>
              <w:t>AutomationBot:</w:t>
            </w:r>
          </w:p>
          <w:p w14:paraId="6E23D153" w14:textId="77777777" w:rsidR="00B94E79" w:rsidRDefault="00B94E79" w:rsidP="00F61DF9">
            <w:r>
              <w:t>A traditional approach to AdvAutomationBot, that uses a schedule instead of input commands from the user.</w:t>
            </w:r>
          </w:p>
          <w:p w14:paraId="434EAAAE" w14:textId="51208A35" w:rsidR="00B94E79" w:rsidRDefault="00B94E79" w:rsidP="00F61DF9">
            <w:r>
              <w:t xml:space="preserve">GitHub Link: </w:t>
            </w:r>
            <w:hyperlink r:id="rId10" w:history="1">
              <w:r w:rsidRPr="00CD411E">
                <w:rPr>
                  <w:rStyle w:val="Hyperlink"/>
                </w:rPr>
                <w:t>https://github.com/PrakashSewani/Python/tree/master/Projects/AutomationBot</w:t>
              </w:r>
            </w:hyperlink>
          </w:p>
          <w:p w14:paraId="56599C31" w14:textId="77777777" w:rsidR="00B94E79" w:rsidRDefault="00B94E79" w:rsidP="00F61DF9"/>
          <w:p w14:paraId="6520E7EE" w14:textId="77777777" w:rsidR="00B94E79" w:rsidRDefault="00B94E79" w:rsidP="00F61DF9">
            <w:r>
              <w:lastRenderedPageBreak/>
              <w:t>SwearJar:</w:t>
            </w:r>
          </w:p>
          <w:p w14:paraId="395A0452" w14:textId="0A2AC261" w:rsidR="00B94E79" w:rsidRDefault="00B94E79" w:rsidP="00F61DF9">
            <w:r>
              <w:t xml:space="preserve">A personal favorite bot of mine that I use personally in my Community Servers to help reduce toxicity in the Community. A simple straight forward bot that deletes a toxic message send by any user and reminds them not to swear in the server. I am also working on adding a feature to </w:t>
            </w:r>
            <w:r w:rsidR="00E90556">
              <w:t xml:space="preserve">initiate cumulative bans (5 </w:t>
            </w:r>
            <w:r w:rsidR="0020563B">
              <w:t>minutes</w:t>
            </w:r>
            <w:r w:rsidR="00E90556">
              <w:t xml:space="preserve">, 10 </w:t>
            </w:r>
            <w:r w:rsidR="0020563B">
              <w:t>minutes</w:t>
            </w:r>
            <w:r w:rsidR="00E90556">
              <w:t xml:space="preserve">, 20 </w:t>
            </w:r>
            <w:r w:rsidR="0020563B">
              <w:t>minutes</w:t>
            </w:r>
            <w:r w:rsidR="00E90556">
              <w:t xml:space="preserve">, </w:t>
            </w:r>
            <w:r w:rsidR="0020563B">
              <w:t>etc.</w:t>
            </w:r>
            <w:r w:rsidR="00E90556">
              <w:t xml:space="preserve">) to users who are consistently swearing and/or being disrespectful to other members. This bot also contains </w:t>
            </w:r>
            <w:r w:rsidR="0020563B">
              <w:t>a</w:t>
            </w:r>
            <w:r w:rsidR="00E90556">
              <w:t xml:space="preserve"> build in add feature that can add specific words that are banned in the server.</w:t>
            </w:r>
          </w:p>
          <w:p w14:paraId="37AF93BD" w14:textId="663DBFF7" w:rsidR="00E90556" w:rsidRDefault="00E90556" w:rsidP="00F61DF9">
            <w:r>
              <w:t xml:space="preserve">GitHub Link: </w:t>
            </w:r>
            <w:hyperlink r:id="rId11" w:history="1">
              <w:r w:rsidRPr="00CD411E">
                <w:rPr>
                  <w:rStyle w:val="Hyperlink"/>
                </w:rPr>
                <w:t>https://github.com/PrakashSewani/Python/tree/master/Projects/SwearJar</w:t>
              </w:r>
            </w:hyperlink>
          </w:p>
          <w:p w14:paraId="2B1060DA" w14:textId="77777777" w:rsidR="00E90556" w:rsidRDefault="00E90556" w:rsidP="00F61DF9"/>
          <w:p w14:paraId="782DCAE5" w14:textId="77777777" w:rsidR="00E90556" w:rsidRDefault="00E90556" w:rsidP="00F61DF9">
            <w:r>
              <w:t>The Main Repository also contains the progress I have made in familiarizing myself with python and its various components.</w:t>
            </w:r>
          </w:p>
          <w:p w14:paraId="60B003B7" w14:textId="77777777" w:rsidR="00E90556" w:rsidRDefault="00E90556" w:rsidP="00F61DF9"/>
          <w:p w14:paraId="01D975C0" w14:textId="78FDBF70" w:rsidR="00E90556" w:rsidRDefault="00E90556" w:rsidP="00F61DF9">
            <w:r>
              <w:t>Scientific Calculator:</w:t>
            </w:r>
          </w:p>
          <w:p w14:paraId="2E44BF77" w14:textId="39A53933" w:rsidR="00E90556" w:rsidRDefault="00E90556" w:rsidP="00F61DF9">
            <w:r>
              <w:t>An old Android Application that I developed during the second month of Covid-19 Lockdown. It has the features of a normal calculator but when rotated to landscape mode, it would change its mode of operation from Normal Calculator to a Scientific Calculator. A simple yet exciting first project in Android Development</w:t>
            </w:r>
          </w:p>
        </w:tc>
      </w:tr>
    </w:tbl>
    <w:sdt>
      <w:sdtPr>
        <w:alias w:val="Skills:"/>
        <w:tag w:val="Skills:"/>
        <w:id w:val="-1392877668"/>
        <w:placeholder>
          <w:docPart w:val="5F7BDB6604BB4E3FB54B56CD34E80F8C"/>
        </w:placeholder>
        <w:temporary/>
        <w:showingPlcHdr/>
        <w15:appearance w15:val="hidden"/>
      </w:sdtPr>
      <w:sdtEndPr/>
      <w:sdtContent>
        <w:p w14:paraId="1640AFD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A3A00C5" w14:textId="77777777" w:rsidTr="00CF1A49">
        <w:tc>
          <w:tcPr>
            <w:tcW w:w="4675" w:type="dxa"/>
          </w:tcPr>
          <w:p w14:paraId="4AA67B6F" w14:textId="4883DC66" w:rsidR="001E3120" w:rsidRPr="006E1507" w:rsidRDefault="00E90556" w:rsidP="006E1507">
            <w:pPr>
              <w:pStyle w:val="ListBullet"/>
              <w:contextualSpacing w:val="0"/>
            </w:pPr>
            <w:r>
              <w:t>Python</w:t>
            </w:r>
          </w:p>
          <w:p w14:paraId="303DD6B6" w14:textId="77777777" w:rsidR="001F4E6D" w:rsidRDefault="00E90556" w:rsidP="006E1507">
            <w:pPr>
              <w:pStyle w:val="ListBullet"/>
              <w:contextualSpacing w:val="0"/>
            </w:pPr>
            <w:r>
              <w:t>Web Automation</w:t>
            </w:r>
          </w:p>
          <w:p w14:paraId="6FDA313B" w14:textId="5F0B38FE" w:rsidR="00E90556" w:rsidRPr="006E1507" w:rsidRDefault="00E90556" w:rsidP="006E1507">
            <w:pPr>
              <w:pStyle w:val="ListBullet"/>
              <w:contextualSpacing w:val="0"/>
            </w:pPr>
            <w:r>
              <w:t>Android Development (Front-end)</w:t>
            </w:r>
          </w:p>
        </w:tc>
        <w:tc>
          <w:tcPr>
            <w:tcW w:w="4675" w:type="dxa"/>
            <w:tcMar>
              <w:left w:w="360" w:type="dxa"/>
            </w:tcMar>
          </w:tcPr>
          <w:p w14:paraId="209F9175" w14:textId="17E6A06B" w:rsidR="003A0632" w:rsidRPr="006E1507" w:rsidRDefault="00E90556" w:rsidP="006E1507">
            <w:pPr>
              <w:pStyle w:val="ListBullet"/>
              <w:contextualSpacing w:val="0"/>
            </w:pPr>
            <w:r>
              <w:t>Excellent Communication Skills</w:t>
            </w:r>
          </w:p>
          <w:p w14:paraId="249BF412" w14:textId="641F4235" w:rsidR="001E3120" w:rsidRPr="006E1507" w:rsidRDefault="00E90556" w:rsidP="006E1507">
            <w:pPr>
              <w:pStyle w:val="ListBullet"/>
              <w:contextualSpacing w:val="0"/>
            </w:pPr>
            <w:r>
              <w:t>Excellent Language Skills</w:t>
            </w:r>
          </w:p>
          <w:p w14:paraId="0DEF23B8" w14:textId="6105DA98" w:rsidR="001E3120" w:rsidRPr="006E1507" w:rsidRDefault="00E90556" w:rsidP="006E1507">
            <w:pPr>
              <w:pStyle w:val="ListBullet"/>
              <w:contextualSpacing w:val="0"/>
            </w:pPr>
            <w:r>
              <w:t>Excellent Team Skills</w:t>
            </w:r>
          </w:p>
        </w:tc>
      </w:tr>
    </w:tbl>
    <w:p w14:paraId="3837033A" w14:textId="1908B7E1" w:rsidR="00B51D1B" w:rsidRDefault="0020563B" w:rsidP="00E90556">
      <w:pPr>
        <w:pStyle w:val="Heading1"/>
      </w:pPr>
      <w:r>
        <w:t>Career</w:t>
      </w:r>
    </w:p>
    <w:p w14:paraId="7E82F4E5" w14:textId="00FA044F" w:rsidR="0020563B" w:rsidRDefault="0020563B" w:rsidP="00E90556">
      <w:pPr>
        <w:pStyle w:val="Heading1"/>
      </w:pPr>
    </w:p>
    <w:p w14:paraId="1283FBC8" w14:textId="43663632" w:rsidR="0020563B" w:rsidRPr="006E1507" w:rsidRDefault="0020563B" w:rsidP="0020563B">
      <w:r>
        <w:t>During my venture in Computer Science, I am not very clear as to what I need to pursue to in my Career, I have narrowed down my options to Networks Engineer and A Software developer (Full Stack). Since there are not many projects in Networking, I am kind of getting deviated towards the development path. I feel like I should address my side that admires Network Engineering as it has always interested me as to how connections work, how a person on and another person sitting in a different corner of the world are connected and interacting with each other. What protocols define their connection and how a message is transmitted via a series of steps in a matter of micro seconds. Development will always be an option for me</w:t>
      </w:r>
      <w:r w:rsidR="00BE1102">
        <w:t xml:space="preserve"> if things don’t pan out in Networking. But I don’t want to choose a path that will lead to a dead end. </w:t>
      </w:r>
    </w:p>
    <w:sectPr w:rsidR="0020563B" w:rsidRPr="006E1507" w:rsidSect="005A1B10">
      <w:footerReference w:type="default" r:id="rId12"/>
      <w:head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9F615" w14:textId="77777777" w:rsidR="0087697F" w:rsidRDefault="0087697F" w:rsidP="0068194B">
      <w:r>
        <w:separator/>
      </w:r>
    </w:p>
    <w:p w14:paraId="0CE2541B" w14:textId="77777777" w:rsidR="0087697F" w:rsidRDefault="0087697F"/>
    <w:p w14:paraId="61C1466E" w14:textId="77777777" w:rsidR="0087697F" w:rsidRDefault="0087697F"/>
  </w:endnote>
  <w:endnote w:type="continuationSeparator" w:id="0">
    <w:p w14:paraId="7D43A598" w14:textId="77777777" w:rsidR="0087697F" w:rsidRDefault="0087697F" w:rsidP="0068194B">
      <w:r>
        <w:continuationSeparator/>
      </w:r>
    </w:p>
    <w:p w14:paraId="2734BC8B" w14:textId="77777777" w:rsidR="0087697F" w:rsidRDefault="0087697F"/>
    <w:p w14:paraId="2D31F1F2" w14:textId="77777777" w:rsidR="0087697F" w:rsidRDefault="008769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4980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09B3C" w14:textId="77777777" w:rsidR="0087697F" w:rsidRDefault="0087697F" w:rsidP="0068194B">
      <w:r>
        <w:separator/>
      </w:r>
    </w:p>
    <w:p w14:paraId="7DF0103B" w14:textId="77777777" w:rsidR="0087697F" w:rsidRDefault="0087697F"/>
    <w:p w14:paraId="7DAB938E" w14:textId="77777777" w:rsidR="0087697F" w:rsidRDefault="0087697F"/>
  </w:footnote>
  <w:footnote w:type="continuationSeparator" w:id="0">
    <w:p w14:paraId="0E6F6F46" w14:textId="77777777" w:rsidR="0087697F" w:rsidRDefault="0087697F" w:rsidP="0068194B">
      <w:r>
        <w:continuationSeparator/>
      </w:r>
    </w:p>
    <w:p w14:paraId="640C9836" w14:textId="77777777" w:rsidR="0087697F" w:rsidRDefault="0087697F"/>
    <w:p w14:paraId="523829E8" w14:textId="77777777" w:rsidR="0087697F" w:rsidRDefault="008769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2650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E9B9D0" wp14:editId="3D8A36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7A9C1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DA"/>
    <w:rsid w:val="000001EF"/>
    <w:rsid w:val="00007322"/>
    <w:rsid w:val="00007728"/>
    <w:rsid w:val="00024584"/>
    <w:rsid w:val="00024730"/>
    <w:rsid w:val="00055E95"/>
    <w:rsid w:val="0007021F"/>
    <w:rsid w:val="000A1FDA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63B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2A54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697F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94E79"/>
    <w:rsid w:val="00BA1546"/>
    <w:rsid w:val="00BB4E51"/>
    <w:rsid w:val="00BD431F"/>
    <w:rsid w:val="00BE1102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0556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F97FF"/>
  <w15:chartTrackingRefBased/>
  <w15:docId w15:val="{DBEF1452-00F1-44AC-A880-5018D519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9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kashSewani/Python/tree/master/Projects/MyWebsit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akashportfoliowatumull.000webhostapp.com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akashSewani/Python/tree/master/Projects/SwearJar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PrakashSewani/Python/tree/master/Projects/AutomationB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kashSewani/Python/tree/master/Projects/AdvAutomatio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ak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46B4081EC34AAC9C6B1EC29C717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44B8C-E421-4CEC-A488-3F88109DEF71}"/>
      </w:docPartPr>
      <w:docPartBody>
        <w:p w:rsidR="007A56E1" w:rsidRDefault="00CF677C">
          <w:pPr>
            <w:pStyle w:val="2C46B4081EC34AAC9C6B1EC29C7172D9"/>
          </w:pPr>
          <w:r w:rsidRPr="00CF1A49">
            <w:t>·</w:t>
          </w:r>
        </w:p>
      </w:docPartBody>
    </w:docPart>
    <w:docPart>
      <w:docPartPr>
        <w:name w:val="6C44AE3C7D6643628038B5902C80E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E7E2E-938E-4C29-A7EB-1C532E0C288B}"/>
      </w:docPartPr>
      <w:docPartBody>
        <w:p w:rsidR="007A56E1" w:rsidRDefault="00CF677C">
          <w:pPr>
            <w:pStyle w:val="6C44AE3C7D6643628038B5902C80ED28"/>
          </w:pPr>
          <w:r w:rsidRPr="00CF1A49">
            <w:t>Email</w:t>
          </w:r>
        </w:p>
      </w:docPartBody>
    </w:docPart>
    <w:docPart>
      <w:docPartPr>
        <w:name w:val="ADC7E1671C63426094F6BB87E1CF7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1F250-EF5C-44EF-92CA-FB42365E6549}"/>
      </w:docPartPr>
      <w:docPartBody>
        <w:p w:rsidR="007A56E1" w:rsidRDefault="00CF677C">
          <w:pPr>
            <w:pStyle w:val="ADC7E1671C63426094F6BB87E1CF72B1"/>
          </w:pPr>
          <w:r w:rsidRPr="00CF1A49">
            <w:t>·</w:t>
          </w:r>
        </w:p>
      </w:docPartBody>
    </w:docPart>
    <w:docPart>
      <w:docPartPr>
        <w:name w:val="5F7BDB6604BB4E3FB54B56CD34E80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AE5FC-5F4F-4892-8D1E-8E5988E1D73A}"/>
      </w:docPartPr>
      <w:docPartBody>
        <w:p w:rsidR="007A56E1" w:rsidRDefault="00CF677C">
          <w:pPr>
            <w:pStyle w:val="5F7BDB6604BB4E3FB54B56CD34E80F8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7C"/>
    <w:rsid w:val="001A6D3E"/>
    <w:rsid w:val="007A56E1"/>
    <w:rsid w:val="00CF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C46B4081EC34AAC9C6B1EC29C7172D9">
    <w:name w:val="2C46B4081EC34AAC9C6B1EC29C7172D9"/>
  </w:style>
  <w:style w:type="paragraph" w:customStyle="1" w:styleId="6C44AE3C7D6643628038B5902C80ED28">
    <w:name w:val="6C44AE3C7D6643628038B5902C80ED28"/>
  </w:style>
  <w:style w:type="paragraph" w:customStyle="1" w:styleId="ADC7E1671C63426094F6BB87E1CF72B1">
    <w:name w:val="ADC7E1671C63426094F6BB87E1CF72B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F7BDB6604BB4E3FB54B56CD34E80F8C">
    <w:name w:val="5F7BDB6604BB4E3FB54B56CD34E80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37</TotalTime>
  <Pages>2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sewani</dc:creator>
  <cp:keywords/>
  <dc:description/>
  <cp:lastModifiedBy>prakash sewani</cp:lastModifiedBy>
  <cp:revision>3</cp:revision>
  <dcterms:created xsi:type="dcterms:W3CDTF">2021-03-24T11:20:00Z</dcterms:created>
  <dcterms:modified xsi:type="dcterms:W3CDTF">2021-03-24T12:02:00Z</dcterms:modified>
  <cp:category/>
</cp:coreProperties>
</file>